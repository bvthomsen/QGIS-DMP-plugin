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1C1" w:rsidRDefault="005171C1">
      <w:r>
        <w:t>Referat af telefon møde om udvikling af Dai integration til qgis</w:t>
      </w:r>
    </w:p>
    <w:p w:rsidR="005171C1" w:rsidRDefault="005171C1"/>
    <w:p w:rsidR="005171C1" w:rsidRDefault="005171C1">
      <w:r>
        <w:t>Region Syddanmark har bestilt udvikling hos Bo Victor Thomsen AestasGIS</w:t>
      </w:r>
    </w:p>
    <w:p w:rsidR="005171C1" w:rsidRDefault="005171C1"/>
    <w:p w:rsidR="005171C1" w:rsidRDefault="005171C1">
      <w:r>
        <w:t>Velkommen v/Anne</w:t>
      </w:r>
    </w:p>
    <w:p w:rsidR="005171C1" w:rsidRDefault="005171C1">
      <w:r>
        <w:t>Bo ridsede kort op, hvad setuppet er. Der er bestilt en integration specifikt til regionernes behov i f.t. Råstofplan.</w:t>
      </w:r>
    </w:p>
    <w:p w:rsidR="005171C1" w:rsidRDefault="005171C1">
      <w:r>
        <w:t>Plugin vil kunne tilpasses relativt enkelt til kommunernes behov</w:t>
      </w:r>
    </w:p>
    <w:p w:rsidR="005171C1" w:rsidRDefault="005171C1">
      <w:r>
        <w:t>Kommunerne er interesseret i at være med til at videreudvikle til deres temaer</w:t>
      </w:r>
    </w:p>
    <w:p w:rsidR="005171C1" w:rsidRDefault="005171C1"/>
    <w:p w:rsidR="005171C1" w:rsidRDefault="005171C1">
      <w:r>
        <w:t>A:</w:t>
      </w:r>
    </w:p>
    <w:p w:rsidR="005171C1" w:rsidRDefault="005171C1">
      <w:r>
        <w:t>Forskellen ligger i</w:t>
      </w:r>
    </w:p>
    <w:p w:rsidR="005171C1" w:rsidRDefault="005171C1">
      <w:r>
        <w:t>Plugin kun til råstof: ville baseres på at udpege en råstoftabel. Statisk opsætning</w:t>
      </w:r>
    </w:p>
    <w:p w:rsidR="005171C1" w:rsidRDefault="005171C1"/>
    <w:p w:rsidR="005171C1" w:rsidRDefault="005171C1">
      <w:r>
        <w:t>B:</w:t>
      </w:r>
    </w:p>
    <w:p w:rsidR="005171C1" w:rsidRDefault="005171C1">
      <w:r>
        <w:t>Til flere uploads:</w:t>
      </w:r>
    </w:p>
    <w:p w:rsidR="005171C1" w:rsidRDefault="005171C1">
      <w:r>
        <w:t>Dynamisk generering on the fly</w:t>
      </w:r>
    </w:p>
    <w:p w:rsidR="005171C1" w:rsidRDefault="005171C1"/>
    <w:p w:rsidR="005171C1" w:rsidRDefault="005171C1">
      <w:r>
        <w:t>Peter: den gamle til MapInfo mangler validering</w:t>
      </w:r>
    </w:p>
    <w:p w:rsidR="005171C1" w:rsidRDefault="005171C1"/>
    <w:p w:rsidR="005171C1" w:rsidRDefault="005171C1">
      <w:r>
        <w:t>Bo:</w:t>
      </w:r>
      <w:r>
        <w:br/>
        <w:t>MI plugin: var relativt simpel og brugte MapInfo´s save as funktion. Der var ingen validering.</w:t>
      </w:r>
    </w:p>
    <w:p w:rsidR="005171C1" w:rsidRDefault="005171C1"/>
    <w:p w:rsidR="005171C1" w:rsidRDefault="005171C1">
      <w:r>
        <w:t>Bo bygger geometrivalidering ind i den plugin, der er bestilt til regionerne. Der ud over vil der også være en validering fra DAI, hvor objekter bliver godkendt/forkastet.</w:t>
      </w:r>
    </w:p>
    <w:p w:rsidR="005171C1" w:rsidRDefault="005171C1"/>
    <w:p w:rsidR="005171C1" w:rsidRDefault="005171C1">
      <w:r>
        <w:t>Peter: Astrid Schuster viste på webmøde, at der både er validering på geometri og attributter hos DAI</w:t>
      </w:r>
      <w:r>
        <w:br/>
        <w:t>I praksis har kommunerne travlt med at komme i gang med at redigere eks. I beskyttet natur.</w:t>
      </w:r>
    </w:p>
    <w:p w:rsidR="005171C1" w:rsidRDefault="005171C1"/>
    <w:p w:rsidR="005171C1" w:rsidRDefault="005171C1">
      <w:r>
        <w:t>Bo: vil gerne lave til Odense Kommune, så snart han er færdig med Råstof til regionerne.</w:t>
      </w:r>
      <w:r>
        <w:br/>
        <w:t>Erfaringerne herfra kan så bruges til at udvikle på beskyttet natur så snart regionernes råstof plugin er klar. Det vil betyde, at også odense/kertemindes del vil kunne være færdig med udgangen af januar 2021.</w:t>
      </w:r>
      <w:r>
        <w:br/>
        <w:t>Bo foreslår, at kommunerne henter data ned lokalt og at der ikke ændres i strukturen i dem. Så kan sagsbehandlerne begynde at rette i temaerne. Husk at lave en kopi inden redigering går i gang. Bo skal bruge det som reference til at hente de 2 datasæt ind i plugin’et, så de kan komme i gang.</w:t>
      </w:r>
    </w:p>
    <w:p w:rsidR="005171C1" w:rsidRDefault="005171C1">
      <w:r>
        <w:t xml:space="preserve">Bo tilgodeser i ver 1 regionernes behov og skriver noter i programmering undervejs så det bliver forberedt til kommunernes behov </w:t>
      </w:r>
    </w:p>
    <w:p w:rsidR="005171C1" w:rsidRDefault="005171C1"/>
    <w:p w:rsidR="005171C1" w:rsidRDefault="005171C1">
      <w:r>
        <w:t>Peter: Vi har penge i år</w:t>
      </w:r>
    </w:p>
    <w:p w:rsidR="005171C1" w:rsidRDefault="005171C1">
      <w:r>
        <w:t xml:space="preserve">Bo: kan sende et tilbud og en regning inden udgangen af 2020. Det bliver bare først lavet i 2021. </w:t>
      </w:r>
    </w:p>
    <w:p w:rsidR="005171C1" w:rsidRDefault="005171C1">
      <w:r>
        <w:t>Roman undersøger, om der er midler i Kerteminde i år.</w:t>
      </w:r>
    </w:p>
    <w:p w:rsidR="005171C1" w:rsidRDefault="005171C1">
      <w:r>
        <w:t>Peter og Roman sender noter frem til Bo</w:t>
      </w:r>
    </w:p>
    <w:p w:rsidR="005171C1" w:rsidRDefault="005171C1">
      <w:r>
        <w:t>Bo opretter et (i første omgang lukket) repository på GITHub, som Peter, Anne og Roman kan kigge i i første omgang</w:t>
      </w:r>
    </w:p>
    <w:p w:rsidR="005171C1" w:rsidRDefault="005171C1"/>
    <w:p w:rsidR="005171C1" w:rsidRDefault="005171C1">
      <w:r>
        <w:t>Bo fortsætter med regionernes resten af 2020</w:t>
      </w:r>
      <w:r>
        <w:br/>
        <w:t>laver et GIThub Repository hvor kommunerne+ regionerne kan lægge noter om ønsker/rettelser for at lave et generelt plugin. Anne, Peter og Roman sender oplysninger til Bo.</w:t>
      </w:r>
    </w:p>
    <w:p w:rsidR="005171C1" w:rsidRDefault="005171C1">
      <w:r>
        <w:t>Peter: prøv at skille dataproblemer fra system problemer. Der er udfordringer på Api og på datamodel som skal håndteres hver for sig. Nogle data er der udfordringer på, fordi kommunenavn/nr ikke indgår i datamodel. Men der er cvr nr på, som skaber forbindelsen til brugeren/kommunen.</w:t>
      </w:r>
    </w:p>
    <w:p w:rsidR="005171C1" w:rsidRDefault="005171C1"/>
    <w:p w:rsidR="005171C1" w:rsidRDefault="005171C1">
      <w:r>
        <w:t>Bo: modellen ligner meget den, der  er brugt på FKG.</w:t>
      </w:r>
      <w:r>
        <w:br/>
      </w:r>
    </w:p>
    <w:p w:rsidR="005171C1" w:rsidRDefault="005171C1">
      <w:r>
        <w:t>Det nye Api er stadig i beta test, så man må påregne fejl og udfald. Vi kan risikere at løbe ind i uforudsete udfordringer, fordi de ikke er blevet klar. Bo har kontakten til Astrid Schuster.</w:t>
      </w:r>
      <w:bookmarkStart w:id="0" w:name="_GoBack"/>
      <w:bookmarkEnd w:id="0"/>
    </w:p>
    <w:sectPr w:rsidR="005171C1" w:rsidSect="005117D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D27F5"/>
    <w:rsid w:val="000657D9"/>
    <w:rsid w:val="00157E41"/>
    <w:rsid w:val="00416BEE"/>
    <w:rsid w:val="005117D1"/>
    <w:rsid w:val="005171C1"/>
    <w:rsid w:val="006527FE"/>
    <w:rsid w:val="008D576D"/>
    <w:rsid w:val="009C45BB"/>
    <w:rsid w:val="00BF0662"/>
    <w:rsid w:val="00C21606"/>
    <w:rsid w:val="00C77012"/>
    <w:rsid w:val="00CF57D4"/>
    <w:rsid w:val="00EB5F98"/>
    <w:rsid w:val="00EC4DBA"/>
    <w:rsid w:val="00ED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7FE"/>
    <w:pPr>
      <w:spacing w:after="160" w:line="259" w:lineRule="auto"/>
    </w:pPr>
    <w:rPr>
      <w:rFonts w:ascii="Verdana" w:hAnsi="Verdana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527FE"/>
    <w:pPr>
      <w:keepNext/>
      <w:keepLines/>
      <w:spacing w:before="240" w:after="0"/>
      <w:outlineLvl w:val="0"/>
    </w:pPr>
    <w:rPr>
      <w:rFonts w:eastAsia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527FE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527FE"/>
    <w:rPr>
      <w:rFonts w:ascii="Verdana" w:hAnsi="Verdana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6527FE"/>
    <w:rPr>
      <w:rFonts w:ascii="Verdana" w:hAnsi="Verdana" w:cs="Times New Roman"/>
      <w:color w:val="2E74B5"/>
      <w:sz w:val="26"/>
      <w:szCs w:val="26"/>
    </w:rPr>
  </w:style>
  <w:style w:type="paragraph" w:styleId="NoSpacing">
    <w:name w:val="No Spacing"/>
    <w:uiPriority w:val="99"/>
    <w:qFormat/>
    <w:rsid w:val="006527FE"/>
    <w:rPr>
      <w:rFonts w:ascii="Verdana" w:hAnsi="Verdana"/>
      <w:lang w:eastAsia="en-US"/>
    </w:rPr>
  </w:style>
  <w:style w:type="paragraph" w:styleId="Title">
    <w:name w:val="Title"/>
    <w:basedOn w:val="Normal"/>
    <w:next w:val="Normal"/>
    <w:link w:val="TitleChar"/>
    <w:uiPriority w:val="99"/>
    <w:qFormat/>
    <w:rsid w:val="006527FE"/>
    <w:pPr>
      <w:spacing w:after="0" w:line="240" w:lineRule="auto"/>
      <w:contextualSpacing/>
    </w:pPr>
    <w:rPr>
      <w:rFonts w:eastAsia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6527FE"/>
    <w:rPr>
      <w:rFonts w:ascii="Verdana" w:hAnsi="Verdana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rsid w:val="006527FE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527FE"/>
    <w:rPr>
      <w:rFonts w:ascii="Verdana" w:hAnsi="Verdana" w:cs="Times New Roman"/>
      <w:color w:val="5A5A5A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</Pages>
  <Words>408</Words>
  <Characters>2495</Characters>
  <Application>Microsoft Office Outlook</Application>
  <DocSecurity>0</DocSecurity>
  <Lines>0</Lines>
  <Paragraphs>0</Paragraphs>
  <ScaleCrop>false</ScaleCrop>
  <Company>Region Syddanmark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Referat af telefon møde om udvikling af Dai integration til qgis</dc:title>
  <dc:subject/>
  <dc:creator>Anne Lyngholm</dc:creator>
  <cp:keywords/>
  <dc:description/>
  <cp:lastModifiedBy>Bo Victor</cp:lastModifiedBy>
  <cp:revision>2</cp:revision>
  <dcterms:created xsi:type="dcterms:W3CDTF">2020-12-08T10:18:00Z</dcterms:created>
  <dcterms:modified xsi:type="dcterms:W3CDTF">2020-12-08T10:18:00Z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{6B732285-A49F-4A6C-A0B2-49D0C501D3EB}</vt:lpwstr>
  </property>
</Properties>
</file>